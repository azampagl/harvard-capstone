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2BEF021D"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53D4F5E9" w14:textId="77777777" w:rsidTr="003411A7">
              <w:trPr>
                <w:trHeight w:val="288"/>
                <w:jc w:val="center"/>
              </w:trPr>
              <w:tc>
                <w:tcPr>
                  <w:tcW w:w="5874" w:type="dxa"/>
                  <w:shd w:val="clear" w:color="auto" w:fill="983620" w:themeFill="accent2"/>
                </w:tcPr>
                <w:p w14:paraId="7D44CF63" w14:textId="77777777" w:rsidR="00EA3050" w:rsidRPr="00326891" w:rsidRDefault="00326891" w:rsidP="00B71480">
                  <w:pPr>
                    <w:pStyle w:val="NoSpacing"/>
                    <w:jc w:val="center"/>
                    <w:rPr>
                      <w:b/>
                      <w:sz w:val="40"/>
                      <w:szCs w:val="40"/>
                    </w:rPr>
                  </w:pPr>
                  <w:r w:rsidRPr="00326891">
                    <w:rPr>
                      <w:b/>
                      <w:sz w:val="40"/>
                      <w:szCs w:val="40"/>
                    </w:rPr>
                    <w:t>Harvard University</w:t>
                  </w:r>
                </w:p>
              </w:tc>
            </w:tr>
            <w:tr w:rsidR="00EA3050" w14:paraId="6CB788E6" w14:textId="77777777" w:rsidTr="003411A7">
              <w:trPr>
                <w:trHeight w:val="288"/>
                <w:jc w:val="center"/>
              </w:trPr>
              <w:tc>
                <w:tcPr>
                  <w:tcW w:w="5874" w:type="dxa"/>
                </w:tcPr>
                <w:p w14:paraId="2BEAE09C" w14:textId="77777777" w:rsidR="00EA3050" w:rsidRDefault="00EA3050" w:rsidP="0046608D">
                  <w:pPr>
                    <w:pStyle w:val="NoSpacing"/>
                  </w:pPr>
                </w:p>
              </w:tc>
            </w:tr>
            <w:tr w:rsidR="00EA3050" w14:paraId="5B29607F" w14:textId="77777777" w:rsidTr="0046608D">
              <w:trPr>
                <w:trHeight w:val="6480"/>
                <w:jc w:val="center"/>
              </w:trPr>
              <w:tc>
                <w:tcPr>
                  <w:tcW w:w="5874" w:type="dxa"/>
                </w:tcPr>
                <w:p w14:paraId="580BE3A7" w14:textId="77777777" w:rsidR="00EA3050" w:rsidRDefault="00237EAA" w:rsidP="0046608D">
                  <w:pPr>
                    <w:pStyle w:val="NoSpacing"/>
                  </w:pPr>
                  <w:r>
                    <w:rPr>
                      <w:noProof/>
                    </w:rPr>
                    <w:drawing>
                      <wp:inline distT="0" distB="0" distL="0" distR="0" wp14:anchorId="4095DBA7" wp14:editId="42EE6F05">
                        <wp:extent cx="3719146" cy="3719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3719146" cy="3719146"/>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73E4DED2" w14:textId="77777777" w:rsidTr="003411A7">
              <w:trPr>
                <w:trHeight w:val="216"/>
                <w:jc w:val="center"/>
              </w:trPr>
              <w:tc>
                <w:tcPr>
                  <w:tcW w:w="5874" w:type="dxa"/>
                </w:tcPr>
                <w:p w14:paraId="5D67D861" w14:textId="77777777" w:rsidR="00EA3050" w:rsidRDefault="00EA3050" w:rsidP="0046608D">
                  <w:pPr>
                    <w:pStyle w:val="NoSpacing"/>
                  </w:pPr>
                </w:p>
              </w:tc>
            </w:tr>
          </w:tbl>
          <w:p w14:paraId="2E451979" w14:textId="77777777" w:rsidR="0046608D" w:rsidRDefault="0046608D"/>
        </w:tc>
      </w:tr>
      <w:tr w:rsidR="0046608D" w:rsidRPr="00BA009E" w14:paraId="58AE87D7"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BBC896AE050E80409A08C6360CA17D8C"/>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B30CD22" w14:textId="77777777" w:rsidR="0046608D" w:rsidRPr="00BA009E" w:rsidRDefault="00326891" w:rsidP="00B71480">
                <w:pPr>
                  <w:pStyle w:val="Title"/>
                </w:pPr>
                <w:r>
                  <w:t>MBTA Capstone</w:t>
                </w:r>
              </w:p>
            </w:sdtContent>
          </w:sdt>
          <w:sdt>
            <w:sdtPr>
              <w:alias w:val="Subtitle"/>
              <w:tag w:val=""/>
              <w:id w:val="-1702467403"/>
              <w:placeholder>
                <w:docPart w:val="390321B2C7B3354B8A3893E061826863"/>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6A3A4679" w14:textId="32B1B3C9" w:rsidR="00727288" w:rsidRPr="00BA009E" w:rsidRDefault="00777E9E" w:rsidP="00777E9E">
                <w:pPr>
                  <w:pStyle w:val="Subtitle"/>
                </w:pPr>
                <w:r>
                  <w:t>Subtitle</w:t>
                </w:r>
              </w:p>
            </w:sdtContent>
          </w:sdt>
        </w:tc>
      </w:tr>
      <w:tr w:rsidR="0046608D" w14:paraId="5D4E1B1A" w14:textId="77777777" w:rsidTr="0046608D">
        <w:trPr>
          <w:jc w:val="right"/>
        </w:trPr>
        <w:tc>
          <w:tcPr>
            <w:tcW w:w="9576" w:type="dxa"/>
            <w:tcBorders>
              <w:top w:val="single" w:sz="2" w:space="0" w:color="BFBFBF" w:themeColor="background1" w:themeShade="BF"/>
            </w:tcBorders>
          </w:tcPr>
          <w:p w14:paraId="3A9E34EC" w14:textId="5867CF03" w:rsidR="00326891" w:rsidRPr="00326891" w:rsidRDefault="00326891" w:rsidP="00326891">
            <w:pPr>
              <w:pStyle w:val="NoSpacing"/>
              <w:rPr>
                <w:sz w:val="22"/>
                <w:szCs w:val="22"/>
              </w:rPr>
            </w:pPr>
            <w:proofErr w:type="spellStart"/>
            <w:r w:rsidRPr="00326891">
              <w:rPr>
                <w:sz w:val="22"/>
                <w:szCs w:val="22"/>
              </w:rPr>
              <w:t>Lyla</w:t>
            </w:r>
            <w:proofErr w:type="spellEnd"/>
            <w:r w:rsidRPr="00326891">
              <w:rPr>
                <w:sz w:val="22"/>
                <w:szCs w:val="22"/>
              </w:rPr>
              <w:t xml:space="preserve"> Fadden</w:t>
            </w:r>
            <w:r w:rsidR="00B71480">
              <w:rPr>
                <w:sz w:val="22"/>
                <w:szCs w:val="22"/>
              </w:rPr>
              <w:t xml:space="preserve">            </w:t>
            </w:r>
            <w:r w:rsidRPr="00326891">
              <w:rPr>
                <w:sz w:val="22"/>
                <w:szCs w:val="22"/>
              </w:rPr>
              <w:t xml:space="preserve"> &lt;lylafadden@g.harvard.edu&gt;</w:t>
            </w:r>
          </w:p>
          <w:p w14:paraId="62611833" w14:textId="04269D29" w:rsidR="00326891" w:rsidRPr="00326891" w:rsidRDefault="00326891" w:rsidP="00326891">
            <w:pPr>
              <w:pStyle w:val="NoSpacing"/>
              <w:rPr>
                <w:sz w:val="22"/>
                <w:szCs w:val="22"/>
              </w:rPr>
            </w:pPr>
            <w:r w:rsidRPr="00326891">
              <w:rPr>
                <w:sz w:val="22"/>
                <w:szCs w:val="22"/>
              </w:rPr>
              <w:t>Micah Lanier</w:t>
            </w:r>
            <w:r w:rsidR="00B71480">
              <w:rPr>
                <w:sz w:val="22"/>
                <w:szCs w:val="22"/>
              </w:rPr>
              <w:t xml:space="preserve">           </w:t>
            </w:r>
            <w:r w:rsidRPr="00326891">
              <w:rPr>
                <w:sz w:val="22"/>
                <w:szCs w:val="22"/>
              </w:rPr>
              <w:t xml:space="preserve"> &lt;micahlanier@g.harvard.edu&gt;</w:t>
            </w:r>
          </w:p>
          <w:p w14:paraId="41EA4DE5" w14:textId="122DDA91" w:rsidR="00326891" w:rsidRPr="00326891" w:rsidRDefault="00326891" w:rsidP="00326891">
            <w:pPr>
              <w:pStyle w:val="NoSpacing"/>
              <w:rPr>
                <w:sz w:val="22"/>
                <w:szCs w:val="22"/>
              </w:rPr>
            </w:pPr>
            <w:r w:rsidRPr="00326891">
              <w:rPr>
                <w:sz w:val="22"/>
                <w:szCs w:val="22"/>
              </w:rPr>
              <w:t xml:space="preserve">Filip </w:t>
            </w:r>
            <w:proofErr w:type="spellStart"/>
            <w:r w:rsidRPr="00326891">
              <w:rPr>
                <w:sz w:val="22"/>
                <w:szCs w:val="22"/>
              </w:rPr>
              <w:t>Piasevoli</w:t>
            </w:r>
            <w:proofErr w:type="spellEnd"/>
            <w:r w:rsidR="00B71480">
              <w:rPr>
                <w:sz w:val="22"/>
                <w:szCs w:val="22"/>
              </w:rPr>
              <w:t xml:space="preserve">          </w:t>
            </w:r>
            <w:r w:rsidRPr="00326891">
              <w:rPr>
                <w:sz w:val="22"/>
                <w:szCs w:val="22"/>
              </w:rPr>
              <w:t xml:space="preserve"> &lt;fpiasevoli@g.harvard.edu&gt;</w:t>
            </w:r>
          </w:p>
          <w:p w14:paraId="54BB1D36" w14:textId="74F26587" w:rsidR="00326891" w:rsidRPr="00326891" w:rsidRDefault="00326891" w:rsidP="00326891">
            <w:pPr>
              <w:pStyle w:val="NoSpacing"/>
              <w:rPr>
                <w:sz w:val="22"/>
                <w:szCs w:val="22"/>
              </w:rPr>
            </w:pPr>
            <w:r w:rsidRPr="00326891">
              <w:rPr>
                <w:sz w:val="22"/>
                <w:szCs w:val="22"/>
              </w:rPr>
              <w:t xml:space="preserve">Aaron Zampaglione </w:t>
            </w:r>
            <w:r w:rsidR="00B71480">
              <w:rPr>
                <w:sz w:val="22"/>
                <w:szCs w:val="22"/>
              </w:rPr>
              <w:t xml:space="preserve"> </w:t>
            </w:r>
            <w:r>
              <w:rPr>
                <w:sz w:val="22"/>
                <w:szCs w:val="22"/>
              </w:rPr>
              <w:t>&lt;azampaglione@g.harvard.edu&gt;</w:t>
            </w:r>
          </w:p>
          <w:p w14:paraId="295C8459" w14:textId="77777777" w:rsidR="0046608D" w:rsidRPr="00326891" w:rsidRDefault="00423B29" w:rsidP="00326891">
            <w:pPr>
              <w:pStyle w:val="NoSpacing"/>
              <w:rPr>
                <w:sz w:val="24"/>
              </w:rPr>
            </w:pPr>
            <w:r w:rsidRPr="00326891">
              <w:rPr>
                <w:sz w:val="22"/>
                <w:szCs w:val="22"/>
              </w:rPr>
              <w:br/>
            </w:r>
            <w:r w:rsidR="00326891" w:rsidRPr="00326891">
              <w:rPr>
                <w:sz w:val="24"/>
              </w:rPr>
              <w:t>Spring</w:t>
            </w:r>
            <w:r w:rsidR="00B25B53">
              <w:rPr>
                <w:sz w:val="24"/>
              </w:rPr>
              <w:t xml:space="preserve"> 2015</w:t>
            </w:r>
          </w:p>
        </w:tc>
      </w:tr>
    </w:tbl>
    <w:p w14:paraId="1872AD4F"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bookmarkStart w:id="0" w:name="_GoBack" w:displacedByCustomXml="prev"/>
        <w:bookmarkEnd w:id="0" w:displacedByCustomXml="prev"/>
        <w:p w14:paraId="026F62A8" w14:textId="77777777" w:rsidR="006F61EB" w:rsidRPr="006F61EB" w:rsidRDefault="006F61EB" w:rsidP="006F61EB">
          <w:pPr>
            <w:pStyle w:val="TOCHeading"/>
          </w:pPr>
          <w:r>
            <w:t>Table of Contents</w:t>
          </w:r>
        </w:p>
        <w:p w14:paraId="1FB73AEF" w14:textId="77777777" w:rsidR="00BF20C6" w:rsidRDefault="006F61EB">
          <w:pPr>
            <w:pStyle w:val="TOC1"/>
            <w:tabs>
              <w:tab w:val="right" w:leader="dot" w:pos="9350"/>
            </w:tabs>
            <w:rPr>
              <w:noProof/>
              <w:color w:val="auto"/>
              <w:lang w:eastAsia="ja-JP"/>
            </w:rPr>
          </w:pPr>
          <w:r>
            <w:fldChar w:fldCharType="begin"/>
          </w:r>
          <w:r>
            <w:instrText xml:space="preserve"> TOC \o "1-3" \h \z \u </w:instrText>
          </w:r>
          <w:r>
            <w:fldChar w:fldCharType="separate"/>
          </w:r>
          <w:r w:rsidR="00BF20C6">
            <w:rPr>
              <w:noProof/>
            </w:rPr>
            <w:t>MBTA Capstone</w:t>
          </w:r>
          <w:r w:rsidR="00BF20C6">
            <w:rPr>
              <w:noProof/>
            </w:rPr>
            <w:tab/>
          </w:r>
          <w:r w:rsidR="00BF20C6">
            <w:rPr>
              <w:noProof/>
            </w:rPr>
            <w:fldChar w:fldCharType="begin"/>
          </w:r>
          <w:r w:rsidR="00BF20C6">
            <w:rPr>
              <w:noProof/>
            </w:rPr>
            <w:instrText xml:space="preserve"> PAGEREF _Toc285728600 \h </w:instrText>
          </w:r>
          <w:r w:rsidR="00BF20C6">
            <w:rPr>
              <w:noProof/>
            </w:rPr>
          </w:r>
          <w:r w:rsidR="00BF20C6">
            <w:rPr>
              <w:noProof/>
            </w:rPr>
            <w:fldChar w:fldCharType="separate"/>
          </w:r>
          <w:r w:rsidR="00BF20C6">
            <w:rPr>
              <w:noProof/>
            </w:rPr>
            <w:t>1</w:t>
          </w:r>
          <w:r w:rsidR="00BF20C6">
            <w:rPr>
              <w:noProof/>
            </w:rPr>
            <w:fldChar w:fldCharType="end"/>
          </w:r>
        </w:p>
        <w:p w14:paraId="535C9793" w14:textId="77777777" w:rsidR="00BF20C6" w:rsidRDefault="00BF20C6">
          <w:pPr>
            <w:pStyle w:val="TOC2"/>
            <w:tabs>
              <w:tab w:val="right" w:leader="dot" w:pos="9350"/>
            </w:tabs>
            <w:rPr>
              <w:noProof/>
              <w:lang w:eastAsia="ja-JP"/>
            </w:rPr>
          </w:pPr>
          <w:r>
            <w:rPr>
              <w:noProof/>
            </w:rPr>
            <w:t>Subtitle</w:t>
          </w:r>
          <w:r>
            <w:rPr>
              <w:noProof/>
            </w:rPr>
            <w:tab/>
          </w:r>
          <w:r>
            <w:rPr>
              <w:noProof/>
            </w:rPr>
            <w:fldChar w:fldCharType="begin"/>
          </w:r>
          <w:r>
            <w:rPr>
              <w:noProof/>
            </w:rPr>
            <w:instrText xml:space="preserve"> PAGEREF _Toc285728601 \h </w:instrText>
          </w:r>
          <w:r>
            <w:rPr>
              <w:noProof/>
            </w:rPr>
          </w:r>
          <w:r>
            <w:rPr>
              <w:noProof/>
            </w:rPr>
            <w:fldChar w:fldCharType="separate"/>
          </w:r>
          <w:r>
            <w:rPr>
              <w:noProof/>
            </w:rPr>
            <w:t>1</w:t>
          </w:r>
          <w:r>
            <w:rPr>
              <w:noProof/>
            </w:rPr>
            <w:fldChar w:fldCharType="end"/>
          </w:r>
        </w:p>
        <w:p w14:paraId="222FB773" w14:textId="77777777" w:rsidR="00BF20C6" w:rsidRDefault="00BF20C6">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_Toc285728602 \h </w:instrText>
          </w:r>
          <w:r>
            <w:rPr>
              <w:noProof/>
            </w:rPr>
          </w:r>
          <w:r>
            <w:rPr>
              <w:noProof/>
            </w:rPr>
            <w:fldChar w:fldCharType="separate"/>
          </w:r>
          <w:r>
            <w:rPr>
              <w:noProof/>
            </w:rPr>
            <w:t>1</w:t>
          </w:r>
          <w:r>
            <w:rPr>
              <w:noProof/>
            </w:rPr>
            <w:fldChar w:fldCharType="end"/>
          </w:r>
        </w:p>
        <w:p w14:paraId="1B9D707A" w14:textId="77777777" w:rsidR="00BF20C6" w:rsidRDefault="00BF20C6">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_Toc285728603 \h </w:instrText>
          </w:r>
          <w:r>
            <w:rPr>
              <w:noProof/>
            </w:rPr>
          </w:r>
          <w:r>
            <w:rPr>
              <w:noProof/>
            </w:rPr>
            <w:fldChar w:fldCharType="separate"/>
          </w:r>
          <w:r>
            <w:rPr>
              <w:noProof/>
            </w:rPr>
            <w:t>1</w:t>
          </w:r>
          <w:r>
            <w:rPr>
              <w:noProof/>
            </w:rPr>
            <w:fldChar w:fldCharType="end"/>
          </w:r>
        </w:p>
        <w:p w14:paraId="01F0A68E" w14:textId="77777777" w:rsidR="00BF20C6" w:rsidRDefault="00BF20C6">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_Toc285728604 \h </w:instrText>
          </w:r>
          <w:r>
            <w:rPr>
              <w:noProof/>
            </w:rPr>
          </w:r>
          <w:r>
            <w:rPr>
              <w:noProof/>
            </w:rPr>
            <w:fldChar w:fldCharType="separate"/>
          </w:r>
          <w:r>
            <w:rPr>
              <w:noProof/>
            </w:rPr>
            <w:t>2</w:t>
          </w:r>
          <w:r>
            <w:rPr>
              <w:noProof/>
            </w:rPr>
            <w:fldChar w:fldCharType="end"/>
          </w:r>
        </w:p>
        <w:p w14:paraId="68D84339" w14:textId="77777777" w:rsidR="006F61EB" w:rsidRDefault="006F61EB">
          <w:r>
            <w:rPr>
              <w:b/>
              <w:bCs/>
              <w:noProof/>
            </w:rPr>
            <w:fldChar w:fldCharType="end"/>
          </w:r>
        </w:p>
      </w:sdtContent>
    </w:sdt>
    <w:p w14:paraId="4B97C5BC" w14:textId="77777777" w:rsidR="006F61EB" w:rsidRDefault="006F61EB"/>
    <w:p w14:paraId="1889A9F2"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bookmarkStart w:id="1" w:name="_Toc285728600" w:displacedByCustomXml="next"/>
    <w:sdt>
      <w:sdtPr>
        <w:alias w:val="Title"/>
        <w:tag w:val=""/>
        <w:id w:val="-1041280957"/>
        <w:placeholder>
          <w:docPart w:val="303A2E84F7A7FC42A2AFA925A858DE1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4496AEC" w14:textId="71FF9450" w:rsidR="00BA009E" w:rsidRPr="00BA009E" w:rsidRDefault="00B71480" w:rsidP="00BA009E">
          <w:pPr>
            <w:pStyle w:val="Heading1"/>
          </w:pPr>
          <w:r>
            <w:t>MBTA Capstone</w:t>
          </w:r>
        </w:p>
      </w:sdtContent>
    </w:sdt>
    <w:bookmarkEnd w:id="1" w:displacedByCustomXml="prev"/>
    <w:p w14:paraId="3F97E0E9" w14:textId="5B9C649C" w:rsidR="003956A9" w:rsidRDefault="00570F73" w:rsidP="00BA009E">
      <w:pPr>
        <w:pStyle w:val="Heading2"/>
      </w:pPr>
      <w:bookmarkStart w:id="2" w:name="_Toc285728601"/>
      <w:r>
        <w:rPr>
          <w:noProof/>
        </w:rPr>
        <w:drawing>
          <wp:anchor distT="91440" distB="91440" distL="228600" distR="228600" simplePos="0" relativeHeight="251659264" behindDoc="0" locked="0" layoutInCell="1" allowOverlap="1" wp14:anchorId="52F0D19D" wp14:editId="7BA668EC">
            <wp:simplePos x="0" y="0"/>
            <wp:positionH relativeFrom="column">
              <wp:posOffset>3913505</wp:posOffset>
            </wp:positionH>
            <wp:positionV relativeFrom="paragraph">
              <wp:posOffset>861695</wp:posOffset>
            </wp:positionV>
            <wp:extent cx="1800225" cy="1370330"/>
            <wp:effectExtent l="0" t="0" r="9525" b="1270"/>
            <wp:wrapSquare wrapText="bothSides"/>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00144C46">
        <w:rPr>
          <w:noProof/>
        </w:rPr>
        <mc:AlternateContent>
          <mc:Choice Requires="wps">
            <w:drawing>
              <wp:anchor distT="0" distB="0" distL="114300" distR="114300" simplePos="0" relativeHeight="251660288" behindDoc="0" locked="0" layoutInCell="1" allowOverlap="1" wp14:anchorId="3A140D5C" wp14:editId="2E51645B">
                <wp:simplePos x="0" y="0"/>
                <wp:positionH relativeFrom="column">
                  <wp:posOffset>3913505</wp:posOffset>
                </wp:positionH>
                <wp:positionV relativeFrom="paragraph">
                  <wp:posOffset>2223135</wp:posOffset>
                </wp:positionV>
                <wp:extent cx="1800225" cy="295275"/>
                <wp:effectExtent l="0" t="0" r="9525" b="9525"/>
                <wp:wrapSquare wrapText="bothSides"/>
                <wp:docPr id="3" name="Text Box 3"/>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102266409"/>
                              <w:showingPlcHdr/>
                            </w:sdtPr>
                            <w:sdtEndPr/>
                            <w:sdtContent>
                              <w:p w14:paraId="38B7DBAB" w14:textId="77777777" w:rsidR="00570F73" w:rsidRPr="00144C46" w:rsidRDefault="00570F73" w:rsidP="00144C46">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8.15pt;margin-top:175.05pt;width:141.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GL+MCAABDBgAADgAAAGRycy9lMm9Eb2MueG1srFTLbhoxFN1X6j9Y3pN5AIGgDBEBUVWKkqhJ&#10;lbXx2DCqX7UNDK367732zBCSZtFU3cxc+z7se871ubyqpUA7Zl2lVYGzsxQjpqguK7Uu8NfHZW+M&#10;kfNElURoxQp8YA5fTT9+uNybCcv1RouSWQRFlJvsTYE33ptJkji6YZK4M22YAifXVhIPS7tOSkv2&#10;UF2KJE/T82SvbWmspsw52F00TjyN9Tln1N9x7phHosBwNx+/Nn5X4ZtML8lkbYnZVLS9BvmHW0hS&#10;KTj0WGpBPEFbW/1RSlbUaqe5P6NaJprzirLYA3STpa+6edgQw2IvAI4zR5jc/ytLb3f3FlVlgfsY&#10;KSKBokdWe3Sta9QP6OyNm0DQg4EwX8M2sNztO9gMTdfcyvCHdhD4AefDEdtQjIakcZrm+RAjCr78&#10;YpiPhqFM8pxtrPOfmJYoGAW2wF2ElOxunG9Cu5BwmNOiKpeVEHER5oXNhUU7AkwLH+8IxV9ECYX2&#10;BT7vD9NYWOmQ3lQWKpRhcWKa42BVezDjPjQR2fy5nM3y80V/0VuML0a9wYrlvfEyHfSuZ4NhNh+N&#10;ltli9AuqS5INJkYQypoRXwqybvkLrr8jUBL6YtyzLImD1jTZtQjXjDh2100CZQ010fIHwUITQn1h&#10;HKiODL0BGqGUqSNwMTpEccDoPYltfIQtwvme5IYAyIgna+WPybJS2kbaojY8c11+64DgTTyAcdJ3&#10;MH29qttRXunyAJNsdaMEztBlBeN2Q5y/JxaePgwvyJm/gw8XGsZFtxZGG21/vLUf4oFQ8GK0Bykp&#10;sPu+JZZhJD4reKsX2WAQtCcuBsNRDgt76lmdetRWzjXMcAbCaWg0Q7wXncmtlk+gerNwKriIonB2&#10;gX1nzn0jcKCalM1mMQjUxhB/ox4MDaUDvOExPdZPxJr2xXmYoFvdiQ6ZvHp4TWzIVHq29ZpX8VUG&#10;gBtUW+BBqeI8tqoapPB0HaOetX/6GwAA//8DAFBLAwQUAAYACAAAACEAYhPxfuAAAAALAQAADwAA&#10;AGRycy9kb3ducmV2LnhtbEyPwU6EMBCG7ya+QzObeHMLbiCAlI2aYOJF4+IDdGmXkqVTQrss+PSO&#10;Jz3OzJd/vr/cL3Zgs55871BAvI2AaWyd6rET8NXU9xkwHyQqOTjUAlbtYV/d3pSyUO6Kn3o+hI5R&#10;CPpCCjAhjAXnvjXaSr91o0a6ndxkZaBx6ria5JXC7cAfoijlVvZIH4wc9YvR7flwsQKy9+e3um8a&#10;M+ff59cEP9akdqsQd5vl6RFY0Ev4g+FXn9ShIqeju6DybBCQxumOUAG7JIqBEZHlOZU50iZPU+BV&#10;yf93qH4AAAD//wMAUEsBAi0AFAAGAAgAAAAhAOSZw8D7AAAA4QEAABMAAAAAAAAAAAAAAAAAAAAA&#10;AFtDb250ZW50X1R5cGVzXS54bWxQSwECLQAUAAYACAAAACEAI7Jq4dcAAACUAQAACwAAAAAAAAAA&#10;AAAAAAAsAQAAX3JlbHMvLnJlbHNQSwECLQAUAAYACAAAACEAkdKGL+MCAABDBgAADgAAAAAAAAAA&#10;AAAAAAAsAgAAZHJzL2Uyb0RvYy54bWxQSwECLQAUAAYACAAAACEAYhPxfuAAAAALAQAADwAAAAAA&#10;AAAAAAAAAAA7BQAAZHJzL2Rvd25yZXYueG1sUEsFBgAAAAAEAAQA8wAAAEgGAAAAAA==&#10;" fillcolor="white [3201]" stroked="f" strokeweight=".5pt">
                <v:stroke o:forcedash="t"/>
                <v:textbox>
                  <w:txbxContent>
                    <w:sdt>
                      <w:sdtPr>
                        <w:id w:val="-1102266409"/>
                        <w:showingPlcHdr/>
                      </w:sdtPr>
                      <w:sdtEndPr/>
                      <w:sdtContent>
                        <w:p w14:paraId="38B7DBAB" w14:textId="77777777" w:rsidR="00570F73" w:rsidRPr="00144C46" w:rsidRDefault="00570F73" w:rsidP="00144C46">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950805317"/>
          <w:placeholder>
            <w:docPart w:val="82C2A893A7F4A34E8F86C2B880BC3E76"/>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777E9E">
            <w:t>Subtitle</w:t>
          </w:r>
        </w:sdtContent>
      </w:sdt>
      <w:bookmarkEnd w:id="2"/>
      <w:r w:rsidR="00144C46" w:rsidRPr="00144C46">
        <w:rPr>
          <w:noProof/>
        </w:rPr>
        <w:t xml:space="preserve"> </w:t>
      </w:r>
    </w:p>
    <w:bookmarkStart w:id="3" w:name="_Toc285728602" w:displacedByCustomXml="next"/>
    <w:sdt>
      <w:sdtPr>
        <w:rPr>
          <w:rFonts w:asciiTheme="minorHAnsi" w:eastAsiaTheme="minorHAnsi" w:hAnsiTheme="minorHAnsi" w:cstheme="minorBidi"/>
          <w:bCs w:val="0"/>
          <w:color w:val="auto"/>
        </w:rPr>
        <w:id w:val="-589691254"/>
        <w:temporary/>
        <w:showingPlcHdr/>
      </w:sdtPr>
      <w:sdtEndPr/>
      <w:sdtContent>
        <w:p w14:paraId="409C2A2E" w14:textId="77777777" w:rsidR="00810C29" w:rsidRPr="00C6360D" w:rsidRDefault="00810C29" w:rsidP="00280DC4">
          <w:pPr>
            <w:pStyle w:val="Heading3"/>
          </w:pPr>
          <w:r w:rsidRPr="00C6360D">
            <w:t>Aliquam erat volutpat.</w:t>
          </w:r>
          <w:bookmarkEnd w:id="3"/>
        </w:p>
        <w:p w14:paraId="420AF0E4" w14:textId="77777777" w:rsidR="00810C29" w:rsidRPr="00C6360D" w:rsidRDefault="00810C29" w:rsidP="00810C29">
          <w:r w:rsidRPr="00C6360D">
            <w:t xml:space="preserve">Cras vel massa condimentum nisi ultricies venenatis at id nibh. Fusce et risus eget neque scelerisque vestibulum. In vestibulum arcu eget risus congue congue. Duis et tellus nec erat vestibulum adipiscing sit amet sed velit. Duis magna neque, bibendum at rutrum at, sodales vel urna. Sed quis neque libero.. </w:t>
          </w:r>
        </w:p>
        <w:p w14:paraId="38C82DED" w14:textId="77777777" w:rsidR="00810C29" w:rsidRPr="00C6360D" w:rsidRDefault="00810C29" w:rsidP="00810C29">
          <w:r w:rsidRPr="00C6360D">
            <w:t xml:space="preserve">Aliquam nec aliquam nibh. Quisque semper, urna sed malesuada posuere, arcu augue fermentum nisi, sed vulputate mauris velit id neque. Donec dignissim, dui eu rutrum scelerisque, erat ligula sodales nisi, eget viverra nibh odio sit amet elit. Sed sollicitudin felis vel turpis interdum dapibus. Proin ut lorem nunc, sit amet suscipit nisl. Duis eu nulla sapien. Vestibulum vel velit ac tellus placerat tempor. </w:t>
          </w:r>
        </w:p>
        <w:p w14:paraId="7296A16E" w14:textId="77777777" w:rsidR="00810C29" w:rsidRPr="00C6360D" w:rsidRDefault="00810C29" w:rsidP="00280DC4">
          <w:pPr>
            <w:pStyle w:val="Heading3"/>
          </w:pPr>
          <w:bookmarkStart w:id="4" w:name="_Toc285728603"/>
          <w:r w:rsidRPr="00C6360D">
            <w:t>Morbi ultrices gravida accumsan.</w:t>
          </w:r>
          <w:bookmarkEnd w:id="4"/>
        </w:p>
        <w:p w14:paraId="17BBEBFB" w14:textId="77777777" w:rsidR="00295F26" w:rsidRDefault="00810C29" w:rsidP="00810C29">
          <w:r w:rsidRPr="00C6360D">
            <w:t xml:space="preserve">Sed ultrices, turpis quis fringilla rutrum, justo quam tincidunt turpis, vitae pulvinar risus massa id lorem. Sed semper fermentum libero, sit amet ornare lectus tincidunt id. </w:t>
          </w:r>
        </w:p>
        <w:p w14:paraId="1F58A8C5" w14:textId="77777777" w:rsidR="00295F26" w:rsidRDefault="00810C29" w:rsidP="00295F26">
          <w:pPr>
            <w:pStyle w:val="ListBullet"/>
          </w:pPr>
          <w:r w:rsidRPr="00C6360D">
            <w:t xml:space="preserve">Class aptent taciti sociosqu ad litora torquent per conubia nostra, per inceptos himenaeos. Aenean urna sapien, volutpat sed iaculis nec, pulvinar non quam. </w:t>
          </w:r>
        </w:p>
        <w:p w14:paraId="274F43F7" w14:textId="77777777" w:rsidR="00295F26" w:rsidRDefault="00810C29" w:rsidP="00295F26">
          <w:pPr>
            <w:pStyle w:val="ListBullet"/>
          </w:pPr>
          <w:r w:rsidRPr="00C6360D">
            <w:t xml:space="preserve">Mauris at laoreet mauris. Morbi aliquet dapibus lobortis. Maecenas tristique dapibus ornare. Quisque egestas molestie elit in iaculis. </w:t>
          </w:r>
        </w:p>
        <w:p w14:paraId="26EF2FA0" w14:textId="77777777" w:rsidR="00295F26" w:rsidRDefault="00810C29" w:rsidP="00295F26">
          <w:pPr>
            <w:pStyle w:val="ListBullet"/>
          </w:pPr>
          <w:r w:rsidRPr="00C6360D">
            <w:t xml:space="preserve">Mauris rutrum, magna in venenatis pulvinar, nulla erat ullamcorper elit, ut hendrerit tortor nisl sit amet lorem. Cras at ipsum mauris. </w:t>
          </w:r>
        </w:p>
        <w:p w14:paraId="4102DF3F" w14:textId="77777777" w:rsidR="00810C29" w:rsidRPr="00C6360D" w:rsidRDefault="00810C29" w:rsidP="00295F26">
          <w:r w:rsidRPr="00C6360D">
            <w:t xml:space="preserve">Nullam sagittis volutpat condimentum. Cras dapibus sodales hendrerit. Donec egestas dui massa. Phasellus ut nulla ipsum, nec luctus magna. Sed pretium dolor sed mauris fringilla ultrices. Maecenas hendrerit molestie scelerisque. Lorem ipsum dolor sit amet, consectetur adipiscing elit. Maecenas libero turpis, interdum in mollis ac, interdum at erat. Integer dapibus enim et lacus egestas ultrices. </w:t>
          </w:r>
        </w:p>
        <w:p w14:paraId="263B50BA" w14:textId="77777777" w:rsidR="00810C29" w:rsidRPr="00C6360D" w:rsidRDefault="00810C29" w:rsidP="00810C29">
          <w:r w:rsidRPr="00C6360D">
            <w:t xml:space="preserve">Phasellus scelerisque purus ac sapien malesuada imperdiet at id ipsum. Etiam lobortis diam in dui porta at placerat magna pretium. Nulla tempor interdum dui, a vestibulum lorem pretium quis. Suspendisse laoreet libero a diam tempus a imperdiet lectus sagittis. Suspendisse et tellus ipsum. Pellentesque at enim neque. Nam est elit, ultricies eu dapibus sed, fermentum id velit. Pellentesque eleifend adipiscing orci eget varius. Pellentesque purus metus, feugiat at molestie nec, luctus eu quam. </w:t>
          </w:r>
        </w:p>
        <w:p w14:paraId="4C94A512" w14:textId="77777777" w:rsidR="00810C29" w:rsidRPr="00C6360D" w:rsidRDefault="00810C29" w:rsidP="00280DC4">
          <w:pPr>
            <w:pStyle w:val="Heading3"/>
          </w:pPr>
          <w:bookmarkStart w:id="5" w:name="_Toc285728604"/>
          <w:r w:rsidRPr="00C6360D">
            <w:t>Mauris suscipit pretium aliquet.</w:t>
          </w:r>
          <w:bookmarkEnd w:id="5"/>
        </w:p>
        <w:p w14:paraId="7D8D7189" w14:textId="77777777" w:rsidR="00295F26" w:rsidRDefault="00810C29" w:rsidP="00810C29">
          <w:r w:rsidRPr="00C6360D">
            <w:t xml:space="preserve">Pellentesque aliquam viverra felis, commodo mollis odio aliquet sit amet. Aliquam lobortis leo id lectus vulputate ut vehicula neque malesuada. </w:t>
          </w:r>
        </w:p>
        <w:p w14:paraId="36499858" w14:textId="77777777" w:rsidR="00295F26" w:rsidRDefault="00810C29" w:rsidP="00295F26">
          <w:pPr>
            <w:pStyle w:val="ListNumber"/>
          </w:pPr>
          <w:r w:rsidRPr="00C6360D">
            <w:t xml:space="preserve">Vivamus at lacus elit. Cras commodo elit vehicula metus egestas vel sagittis elit sodales. Sed sed nibh urna, sit amet tempor erat. </w:t>
          </w:r>
        </w:p>
        <w:p w14:paraId="4066404F" w14:textId="77777777" w:rsidR="00295F26" w:rsidRDefault="00810C29" w:rsidP="00295F26">
          <w:pPr>
            <w:pStyle w:val="ListNumber"/>
          </w:pPr>
          <w:r w:rsidRPr="00C6360D">
            <w:t xml:space="preserve">Vestibulum elementum neque at quam vehicula eget porttitor dui aliquam. Vestibulum sit amet porttitor augue. Nunc volutpat blandit sollicitudin. In id mauris id tortor tempor molestie nec non felis. </w:t>
          </w:r>
        </w:p>
        <w:p w14:paraId="2DBDF676" w14:textId="77777777" w:rsidR="00295F26" w:rsidRDefault="00810C29" w:rsidP="00295F26">
          <w:pPr>
            <w:pStyle w:val="ListNumber"/>
          </w:pPr>
          <w:r w:rsidRPr="00C6360D">
            <w:t xml:space="preserve">Class aptent taciti sociosqu ad litora torquent per conubia nostra, per inceptos himenaeos. </w:t>
          </w:r>
        </w:p>
        <w:p w14:paraId="6BA4C596" w14:textId="77777777" w:rsidR="00810C29" w:rsidRPr="00C6360D" w:rsidRDefault="00810C29" w:rsidP="00295F26">
          <w:r w:rsidRPr="00C6360D">
            <w:t>Duis semper consectetur dui nec congue. Aliquam sagittis, magna id hendrerit tincidunt, arcu mauris malesuada tellus, non venenatis neque ipsum eu nibh. Suspendisse in ipsum at felis aliquet scelerisque. Curabitur volutpat mollis orci, a</w:t>
          </w:r>
          <w:r w:rsidR="00295F26">
            <w:t>c elementum lectus molestie nec</w:t>
          </w:r>
          <w:r w:rsidRPr="00C6360D">
            <w:t>.</w:t>
          </w:r>
        </w:p>
      </w:sdtContent>
    </w:sdt>
    <w:sdt>
      <w:sdtPr>
        <w:rPr>
          <w:rFonts w:asciiTheme="minorHAnsi" w:hAnsiTheme="minorHAnsi"/>
          <w:color w:val="auto"/>
          <w:sz w:val="24"/>
        </w:rPr>
        <w:id w:val="-1117906340"/>
        <w:docPartObj>
          <w:docPartGallery w:val="Bibliographies"/>
          <w:docPartUnique/>
        </w:docPartObj>
      </w:sdtPr>
      <w:sdtEndPr/>
      <w:sdtContent>
        <w:p w14:paraId="2B3CF897" w14:textId="77777777" w:rsidR="006F61EB" w:rsidRDefault="006F61EB" w:rsidP="006F61EB">
          <w:pPr>
            <w:pStyle w:val="Appendix"/>
          </w:pPr>
          <w:r>
            <w:t>Bibliography</w:t>
          </w:r>
        </w:p>
        <w:sdt>
          <w:sdtPr>
            <w:id w:val="111145805"/>
            <w:bibliography/>
          </w:sdtPr>
          <w:sdtEndPr/>
          <w:sdtContent>
            <w:p w14:paraId="5D197E50" w14:textId="77777777" w:rsidR="006F61EB" w:rsidRDefault="006F61EB" w:rsidP="006F61EB">
              <w:pPr>
                <w:pStyle w:val="Bibliography"/>
                <w:ind w:left="720" w:hanging="720"/>
                <w:rPr>
                  <w:noProof/>
                </w:rPr>
              </w:pPr>
              <w:r>
                <w:fldChar w:fldCharType="begin"/>
              </w:r>
              <w:r>
                <w:instrText xml:space="preserve"> BIBLIOGRAPHY </w:instrText>
              </w:r>
              <w:r>
                <w:fldChar w:fldCharType="separate"/>
              </w:r>
              <w:r>
                <w:rPr>
                  <w:noProof/>
                </w:rPr>
                <w:t xml:space="preserve">Last Name, F. (Date). Dolor Sit Amet. </w:t>
              </w:r>
              <w:r>
                <w:rPr>
                  <w:i/>
                  <w:iCs/>
                  <w:noProof/>
                </w:rPr>
                <w:t>Lorem Ipsum</w:t>
              </w:r>
              <w:r>
                <w:rPr>
                  <w:noProof/>
                </w:rPr>
                <w:t>, 1 - 10.</w:t>
              </w:r>
            </w:p>
            <w:p w14:paraId="360FAB83" w14:textId="77777777" w:rsidR="006F61EB" w:rsidRDefault="006F61EB" w:rsidP="006F61EB">
              <w:pPr>
                <w:pStyle w:val="Bibliography"/>
                <w:ind w:left="720" w:hanging="720"/>
                <w:rPr>
                  <w:noProof/>
                </w:rPr>
              </w:pPr>
              <w:r>
                <w:rPr>
                  <w:noProof/>
                </w:rPr>
                <w:t xml:space="preserve">Last Name, F. (Date). </w:t>
              </w:r>
              <w:r>
                <w:rPr>
                  <w:i/>
                  <w:iCs/>
                  <w:noProof/>
                </w:rPr>
                <w:t>Lorem Ipsum Dolor Sit Amet.</w:t>
              </w:r>
              <w:r>
                <w:rPr>
                  <w:noProof/>
                </w:rPr>
                <w:t xml:space="preserve"> City: Publisher.</w:t>
              </w:r>
            </w:p>
            <w:p w14:paraId="1233A260" w14:textId="77777777" w:rsidR="006F61EB" w:rsidRDefault="006F61EB" w:rsidP="006F61EB">
              <w:pPr>
                <w:pStyle w:val="Bibliography"/>
                <w:ind w:left="720" w:hanging="720"/>
                <w:rPr>
                  <w:noProof/>
                </w:rPr>
              </w:pPr>
              <w:r>
                <w:rPr>
                  <w:noProof/>
                </w:rPr>
                <w:t xml:space="preserve">Last Name, F. (Date). Lorem Ipsum Dolor Sit Amet. </w:t>
              </w:r>
              <w:r>
                <w:rPr>
                  <w:i/>
                  <w:iCs/>
                  <w:noProof/>
                </w:rPr>
                <w:t>Duis sed elit ante</w:t>
              </w:r>
              <w:r>
                <w:rPr>
                  <w:noProof/>
                </w:rPr>
                <w:t>, pp. 10-20.</w:t>
              </w:r>
            </w:p>
            <w:p w14:paraId="61E8F1EC" w14:textId="77777777" w:rsidR="00C014B2" w:rsidRPr="00810C29" w:rsidRDefault="006F61EB" w:rsidP="007D0890">
              <w:r>
                <w:rPr>
                  <w:b/>
                  <w:bCs/>
                  <w:noProof/>
                </w:rPr>
                <w:fldChar w:fldCharType="end"/>
              </w:r>
            </w:p>
          </w:sdtContent>
        </w:sdt>
      </w:sdtContent>
    </w:sdt>
    <w:sectPr w:rsidR="00C014B2" w:rsidRPr="00810C29" w:rsidSect="002701BD">
      <w:headerReference w:type="default" r:id="rId12"/>
      <w:footerReference w:type="default" r:id="rId13"/>
      <w:headerReference w:type="first" r:id="rId14"/>
      <w:footerReference w:type="first" r:id="rId15"/>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CCEE" w14:textId="77777777" w:rsidR="00326891" w:rsidRDefault="00326891" w:rsidP="00A15157">
      <w:pPr>
        <w:spacing w:after="0" w:line="240" w:lineRule="auto"/>
      </w:pPr>
      <w:r>
        <w:separator/>
      </w:r>
    </w:p>
  </w:endnote>
  <w:endnote w:type="continuationSeparator" w:id="0">
    <w:p w14:paraId="49325F99" w14:textId="77777777" w:rsidR="00326891" w:rsidRDefault="00326891"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570F73" w14:paraId="2B61404D"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4F7B6CBC" w14:textId="4685A100" w:rsidR="00570F73" w:rsidRPr="00CC2374" w:rsidRDefault="00B71480" w:rsidP="00570F73">
              <w:pPr>
                <w:pStyle w:val="Footer"/>
                <w:rPr>
                  <w:b/>
                  <w:color w:val="auto"/>
                  <w:sz w:val="24"/>
                </w:rPr>
              </w:pPr>
              <w:r>
                <w:t>MBTA Capstone</w:t>
              </w:r>
            </w:p>
          </w:sdtContent>
        </w:sdt>
      </w:tc>
      <w:tc>
        <w:tcPr>
          <w:tcW w:w="4788" w:type="dxa"/>
        </w:tcPr>
        <w:p w14:paraId="4D0747FB" w14:textId="77777777" w:rsidR="00570F73" w:rsidRDefault="00570F73" w:rsidP="00570F73">
          <w:pPr>
            <w:pStyle w:val="Header-FooterRight"/>
          </w:pPr>
          <w:r>
            <w:fldChar w:fldCharType="begin"/>
          </w:r>
          <w:r>
            <w:instrText xml:space="preserve"> Page </w:instrText>
          </w:r>
          <w:r>
            <w:fldChar w:fldCharType="separate"/>
          </w:r>
          <w:r w:rsidR="00BF20C6">
            <w:rPr>
              <w:noProof/>
            </w:rPr>
            <w:t>ii</w:t>
          </w:r>
          <w:r>
            <w:fldChar w:fldCharType="end"/>
          </w:r>
        </w:p>
      </w:tc>
    </w:tr>
  </w:tbl>
  <w:p w14:paraId="4CEC94D3" w14:textId="77777777" w:rsidR="00570F73" w:rsidRDefault="00570F73"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570F73" w14:paraId="26E1E8AB"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57C679B6" w14:textId="7F7CA941" w:rsidR="00570F73" w:rsidRPr="00CC2374" w:rsidRDefault="00B71480" w:rsidP="00570F73">
              <w:pPr>
                <w:pStyle w:val="Footer"/>
                <w:rPr>
                  <w:b/>
                  <w:color w:val="auto"/>
                  <w:sz w:val="24"/>
                </w:rPr>
              </w:pPr>
              <w:r>
                <w:t>MBTA Capstone</w:t>
              </w:r>
            </w:p>
          </w:sdtContent>
        </w:sdt>
      </w:tc>
      <w:tc>
        <w:tcPr>
          <w:tcW w:w="4788" w:type="dxa"/>
        </w:tcPr>
        <w:p w14:paraId="74381747" w14:textId="77777777" w:rsidR="00570F73" w:rsidRDefault="00570F73" w:rsidP="00570F73">
          <w:pPr>
            <w:pStyle w:val="Header-FooterRight"/>
          </w:pPr>
          <w:r>
            <w:fldChar w:fldCharType="begin"/>
          </w:r>
          <w:r>
            <w:instrText xml:space="preserve"> Page </w:instrText>
          </w:r>
          <w:r>
            <w:fldChar w:fldCharType="separate"/>
          </w:r>
          <w:r w:rsidR="00BF20C6">
            <w:rPr>
              <w:noProof/>
            </w:rPr>
            <w:t>2</w:t>
          </w:r>
          <w:r>
            <w:fldChar w:fldCharType="end"/>
          </w:r>
        </w:p>
      </w:tc>
    </w:tr>
  </w:tbl>
  <w:p w14:paraId="43A7B4EC" w14:textId="77777777" w:rsidR="00570F73" w:rsidRDefault="00570F73"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570F73" w14:paraId="39803E65"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23C14055" w14:textId="090BD5BB" w:rsidR="00570F73" w:rsidRPr="00CC2374" w:rsidRDefault="00B71480" w:rsidP="00CC2374">
              <w:pPr>
                <w:pStyle w:val="Footer"/>
                <w:rPr>
                  <w:b/>
                  <w:color w:val="auto"/>
                  <w:sz w:val="24"/>
                </w:rPr>
              </w:pPr>
              <w:r>
                <w:t>MBTA Capstone</w:t>
              </w:r>
            </w:p>
          </w:sdtContent>
        </w:sdt>
      </w:tc>
      <w:tc>
        <w:tcPr>
          <w:tcW w:w="4788" w:type="dxa"/>
        </w:tcPr>
        <w:p w14:paraId="47CDB407" w14:textId="77777777" w:rsidR="00570F73" w:rsidRDefault="00570F73" w:rsidP="00CC2374">
          <w:pPr>
            <w:pStyle w:val="Header-FooterRight"/>
          </w:pPr>
          <w:r>
            <w:fldChar w:fldCharType="begin"/>
          </w:r>
          <w:r>
            <w:instrText xml:space="preserve"> Page </w:instrText>
          </w:r>
          <w:r>
            <w:fldChar w:fldCharType="separate"/>
          </w:r>
          <w:r w:rsidR="00BF20C6">
            <w:rPr>
              <w:noProof/>
            </w:rPr>
            <w:t>1</w:t>
          </w:r>
          <w:r>
            <w:fldChar w:fldCharType="end"/>
          </w:r>
        </w:p>
      </w:tc>
    </w:tr>
  </w:tbl>
  <w:p w14:paraId="07E677F8" w14:textId="77777777" w:rsidR="00570F73" w:rsidRDefault="00570F73"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3BA0C" w14:textId="77777777" w:rsidR="00326891" w:rsidRDefault="00326891" w:rsidP="00A15157">
      <w:pPr>
        <w:spacing w:after="0" w:line="240" w:lineRule="auto"/>
      </w:pPr>
      <w:r>
        <w:separator/>
      </w:r>
    </w:p>
  </w:footnote>
  <w:footnote w:type="continuationSeparator" w:id="0">
    <w:p w14:paraId="614336CE" w14:textId="77777777" w:rsidR="00326891" w:rsidRDefault="00326891"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F010F" w14:textId="77777777" w:rsidR="00570F73" w:rsidRDefault="00570F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C7C0C" w14:textId="77777777" w:rsidR="00570F73" w:rsidRPr="00326891" w:rsidRDefault="00326891" w:rsidP="00326891">
    <w:pPr>
      <w:pStyle w:val="NoSpacing"/>
      <w:jc w:val="right"/>
      <w:rPr>
        <w:sz w:val="22"/>
        <w:szCs w:val="22"/>
      </w:rPr>
    </w:pPr>
    <w:r w:rsidRPr="00326891">
      <w:rPr>
        <w:sz w:val="22"/>
        <w:szCs w:val="22"/>
      </w:rPr>
      <w:t>Rev.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91"/>
    <w:rsid w:val="0002404C"/>
    <w:rsid w:val="00055249"/>
    <w:rsid w:val="00093131"/>
    <w:rsid w:val="00142DE0"/>
    <w:rsid w:val="00144C46"/>
    <w:rsid w:val="00165340"/>
    <w:rsid w:val="00170E14"/>
    <w:rsid w:val="001B255D"/>
    <w:rsid w:val="001D7D03"/>
    <w:rsid w:val="00207033"/>
    <w:rsid w:val="00237EAA"/>
    <w:rsid w:val="002701BD"/>
    <w:rsid w:val="00280DC4"/>
    <w:rsid w:val="00295F26"/>
    <w:rsid w:val="002E1970"/>
    <w:rsid w:val="00326891"/>
    <w:rsid w:val="003411A7"/>
    <w:rsid w:val="003956A9"/>
    <w:rsid w:val="003C18C7"/>
    <w:rsid w:val="00423B29"/>
    <w:rsid w:val="0046608D"/>
    <w:rsid w:val="00503256"/>
    <w:rsid w:val="00555767"/>
    <w:rsid w:val="00570F73"/>
    <w:rsid w:val="005B0C93"/>
    <w:rsid w:val="005C1EE9"/>
    <w:rsid w:val="00654459"/>
    <w:rsid w:val="006E1F01"/>
    <w:rsid w:val="006F61EB"/>
    <w:rsid w:val="007204F4"/>
    <w:rsid w:val="00727288"/>
    <w:rsid w:val="00777E9E"/>
    <w:rsid w:val="00781126"/>
    <w:rsid w:val="00782C8E"/>
    <w:rsid w:val="00783EF4"/>
    <w:rsid w:val="007D0890"/>
    <w:rsid w:val="007F7807"/>
    <w:rsid w:val="00810C29"/>
    <w:rsid w:val="00884F67"/>
    <w:rsid w:val="008C7171"/>
    <w:rsid w:val="00911F9B"/>
    <w:rsid w:val="00926E49"/>
    <w:rsid w:val="00A15157"/>
    <w:rsid w:val="00A26A59"/>
    <w:rsid w:val="00A66BF6"/>
    <w:rsid w:val="00B25B53"/>
    <w:rsid w:val="00B71480"/>
    <w:rsid w:val="00BA009E"/>
    <w:rsid w:val="00BF20C6"/>
    <w:rsid w:val="00C014B2"/>
    <w:rsid w:val="00C26A6B"/>
    <w:rsid w:val="00C6360D"/>
    <w:rsid w:val="00CC2374"/>
    <w:rsid w:val="00CF0CC9"/>
    <w:rsid w:val="00E93699"/>
    <w:rsid w:val="00EA3050"/>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67E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C896AE050E80409A08C6360CA17D8C"/>
        <w:category>
          <w:name w:val="General"/>
          <w:gallery w:val="placeholder"/>
        </w:category>
        <w:types>
          <w:type w:val="bbPlcHdr"/>
        </w:types>
        <w:behaviors>
          <w:behavior w:val="content"/>
        </w:behaviors>
        <w:guid w:val="{FE49AD60-3342-5346-B793-667CEEA53815}"/>
      </w:docPartPr>
      <w:docPartBody>
        <w:p w:rsidR="00102102" w:rsidRDefault="00102102">
          <w:pPr>
            <w:pStyle w:val="BBC896AE050E80409A08C6360CA17D8C"/>
          </w:pPr>
          <w:r w:rsidRPr="00BA009E">
            <w:t>Lorem Ipsum Dolor</w:t>
          </w:r>
        </w:p>
      </w:docPartBody>
    </w:docPart>
    <w:docPart>
      <w:docPartPr>
        <w:name w:val="390321B2C7B3354B8A3893E061826863"/>
        <w:category>
          <w:name w:val="General"/>
          <w:gallery w:val="placeholder"/>
        </w:category>
        <w:types>
          <w:type w:val="bbPlcHdr"/>
        </w:types>
        <w:behaviors>
          <w:behavior w:val="content"/>
        </w:behaviors>
        <w:guid w:val="{3E1D2387-A878-0D44-88F1-640A69C381D3}"/>
      </w:docPartPr>
      <w:docPartBody>
        <w:p w:rsidR="00102102" w:rsidRDefault="00102102">
          <w:pPr>
            <w:pStyle w:val="390321B2C7B3354B8A3893E061826863"/>
          </w:pPr>
          <w:r w:rsidRPr="00BA009E">
            <w:t>Lorem ipsum dolor sit amet, consectetur adipiscing elit.</w:t>
          </w:r>
        </w:p>
      </w:docPartBody>
    </w:docPart>
    <w:docPart>
      <w:docPartPr>
        <w:name w:val="303A2E84F7A7FC42A2AFA925A858DE10"/>
        <w:category>
          <w:name w:val="General"/>
          <w:gallery w:val="placeholder"/>
        </w:category>
        <w:types>
          <w:type w:val="bbPlcHdr"/>
        </w:types>
        <w:behaviors>
          <w:behavior w:val="content"/>
        </w:behaviors>
        <w:guid w:val="{C4E41939-0958-DB41-AF11-94B87FA0D41C}"/>
      </w:docPartPr>
      <w:docPartBody>
        <w:p w:rsidR="00102102" w:rsidRDefault="00102102">
          <w:pPr>
            <w:pStyle w:val="303A2E84F7A7FC42A2AFA925A858DE10"/>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A1CD2B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F5B4A878"/>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102"/>
    <w:rsid w:val="0010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896AE050E80409A08C6360CA17D8C">
    <w:name w:val="BBC896AE050E80409A08C6360CA17D8C"/>
  </w:style>
  <w:style w:type="paragraph" w:customStyle="1" w:styleId="390321B2C7B3354B8A3893E061826863">
    <w:name w:val="390321B2C7B3354B8A3893E061826863"/>
  </w:style>
  <w:style w:type="paragraph" w:customStyle="1" w:styleId="303A2E84F7A7FC42A2AFA925A858DE10">
    <w:name w:val="303A2E84F7A7FC42A2AFA925A858DE10"/>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82C2A893A7F4A34E8F86C2B880BC3E76">
    <w:name w:val="82C2A893A7F4A34E8F86C2B880BC3E76"/>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E00EAE0A22D2E140B8E62CC422FA615C">
    <w:name w:val="E00EAE0A22D2E140B8E62CC422FA61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896AE050E80409A08C6360CA17D8C">
    <w:name w:val="BBC896AE050E80409A08C6360CA17D8C"/>
  </w:style>
  <w:style w:type="paragraph" w:customStyle="1" w:styleId="390321B2C7B3354B8A3893E061826863">
    <w:name w:val="390321B2C7B3354B8A3893E061826863"/>
  </w:style>
  <w:style w:type="paragraph" w:customStyle="1" w:styleId="303A2E84F7A7FC42A2AFA925A858DE10">
    <w:name w:val="303A2E84F7A7FC42A2AFA925A858DE10"/>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82C2A893A7F4A34E8F86C2B880BC3E76">
    <w:name w:val="82C2A893A7F4A34E8F86C2B880BC3E76"/>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E00EAE0A22D2E140B8E62CC422FA615C">
    <w:name w:val="E00EAE0A22D2E140B8E62CC422FA6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 Id="rId3" Type="http://schemas.openxmlformats.org/officeDocument/2006/relationships/image" Target="../media/image5.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6320AB66-6FF7-0B43-95A9-BF9C6AF8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12</TotalTime>
  <Pages>5</Pages>
  <Words>600</Words>
  <Characters>3425</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4017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MBTA Capstone</dc:title>
  <dc:subject>Subtitle</dc:subject>
  <dc:creator>Aaron Zampaglione</dc:creator>
  <cp:keywords/>
  <dc:description/>
  <cp:lastModifiedBy>Aaron Zampaglione</cp:lastModifiedBy>
  <cp:revision>7</cp:revision>
  <cp:lastPrinted>2010-05-07T17:41:00Z</cp:lastPrinted>
  <dcterms:created xsi:type="dcterms:W3CDTF">2015-02-16T21:02:00Z</dcterms:created>
  <dcterms:modified xsi:type="dcterms:W3CDTF">2015-02-16T22:54:00Z</dcterms:modified>
  <cp:category/>
</cp:coreProperties>
</file>